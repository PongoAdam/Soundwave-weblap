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3E05D5" w:rsidRDefault="00AB02A7" w:rsidP="00D70D02">
      <w:pPr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D632C" wp14:editId="69527509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5691116" cy="8877868"/>
                <wp:effectExtent l="0" t="0" r="5080" b="0"/>
                <wp:wrapNone/>
                <wp:docPr id="3" name="Téglalap 3" descr="fehér téglalap a fedőlapon lévő szövegh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8877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E5A1" id="Téglalap 3" o:spid="_x0000_s1026" alt="fehér téglalap a fedőlapon lévő szöveghez" style="position:absolute;margin-left:-15.65pt;margin-top:73.6pt;width:448.1pt;height:69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" fillcolor="white [3212]" stroked="f" strokeweight="2pt">
                <w10:wrap anchory="page"/>
              </v:rect>
            </w:pict>
          </mc:Fallback>
        </mc:AlternateContent>
      </w:r>
      <w:r w:rsidR="00D077E9"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B60C33F" wp14:editId="6A2F0DB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Kép 1" descr="városi utcakép épületekkel, piaccal és utcatáblá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E05D5" w:rsidRPr="003E05D5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A2E30C6" wp14:editId="4911E91B">
                      <wp:extent cx="3528695" cy="1866900"/>
                      <wp:effectExtent l="0" t="0" r="0" b="0"/>
                      <wp:docPr id="8" name="Szövegdobo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77E8D" w:rsidP="00D077E9">
                                  <w:pPr>
                                    <w:pStyle w:val="Cm"/>
                                  </w:pPr>
                                  <w:r>
                                    <w:rPr>
                                      <w:lang w:bidi="hu"/>
                                    </w:rPr>
                                    <w:br/>
                                    <w:t>Projekt napló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Cm"/>
                                    <w:spacing w:after="0"/>
                                  </w:pPr>
                                  <w:r w:rsidRPr="00D86945">
                                    <w:rPr>
                                      <w:lang w:bidi="hu"/>
                                    </w:rPr>
                                    <w:t>20</w:t>
                                  </w:r>
                                  <w:r w:rsidR="00C77E8D">
                                    <w:rPr>
                                      <w:lang w:bidi="hu"/>
                                    </w:rPr>
                                    <w:t>2</w:t>
                                  </w:r>
                                  <w:r w:rsidR="00706FC8">
                                    <w:rPr>
                                      <w:lang w:bidi="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E3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8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" filled="f" stroked="f" strokeweight=".5pt">
                      <v:textbox>
                        <w:txbxContent>
                          <w:p w:rsidR="00D077E9" w:rsidRPr="00D86945" w:rsidRDefault="00C77E8D" w:rsidP="00D077E9">
                            <w:pPr>
                              <w:pStyle w:val="Cm"/>
                            </w:pPr>
                            <w:r>
                              <w:rPr>
                                <w:lang w:bidi="hu"/>
                              </w:rPr>
                              <w:br/>
                              <w:t>Projekt napló</w:t>
                            </w:r>
                          </w:p>
                          <w:p w:rsidR="00D077E9" w:rsidRPr="00D86945" w:rsidRDefault="00D077E9" w:rsidP="00D077E9">
                            <w:pPr>
                              <w:pStyle w:val="Cm"/>
                              <w:spacing w:after="0"/>
                            </w:pPr>
                            <w:r w:rsidRPr="00D86945">
                              <w:rPr>
                                <w:lang w:bidi="hu"/>
                              </w:rPr>
                              <w:t>20</w:t>
                            </w:r>
                            <w:r w:rsidR="00C77E8D">
                              <w:rPr>
                                <w:lang w:bidi="hu"/>
                              </w:rPr>
                              <w:t>2</w:t>
                            </w:r>
                            <w:r w:rsidR="00706FC8">
                              <w:rPr>
                                <w:lang w:bidi="hu"/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4F288E18" wp14:editId="61E00E07">
                      <wp:extent cx="2975212" cy="13648"/>
                      <wp:effectExtent l="19050" t="19050" r="34925" b="24765"/>
                      <wp:docPr id="5" name="Egyenes összekötő 5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5212" cy="1364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1FB8A1" id="Egyenes összekötő 5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E05D5" w:rsidRPr="003E05D5" w:rsidTr="00B372EF">
        <w:trPr>
          <w:trHeight w:val="709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85402" w:rsidRDefault="00485402" w:rsidP="00C77E8D">
            <w:pPr>
              <w:rPr>
                <w:color w:val="061F57" w:themeColor="text2" w:themeShade="BF"/>
                <w:lang w:val="hu-HU"/>
              </w:rPr>
            </w:pPr>
          </w:p>
          <w:p w:rsidR="00C77E8D" w:rsidRPr="003E05D5" w:rsidRDefault="00485402" w:rsidP="00C77E8D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Projekt témája, címe:</w:t>
            </w:r>
            <w:r w:rsidR="0041740E">
              <w:rPr>
                <w:color w:val="061F57" w:themeColor="text2" w:themeShade="BF"/>
                <w:lang w:val="hu-HU"/>
              </w:rPr>
              <w:t xml:space="preserve"> </w:t>
            </w:r>
            <w:r w:rsidR="00512CE5">
              <w:rPr>
                <w:color w:val="061F57" w:themeColor="text2" w:themeShade="BF"/>
                <w:lang w:val="hu-HU"/>
              </w:rPr>
              <w:t>Web</w:t>
            </w:r>
            <w:r w:rsidR="00D2496B">
              <w:rPr>
                <w:color w:val="061F57" w:themeColor="text2" w:themeShade="BF"/>
                <w:lang w:val="hu-HU"/>
              </w:rPr>
              <w:t xml:space="preserve"> </w:t>
            </w:r>
            <w:r w:rsidR="00512CE5">
              <w:rPr>
                <w:color w:val="061F57" w:themeColor="text2" w:themeShade="BF"/>
                <w:lang w:val="hu-HU"/>
              </w:rPr>
              <w:t>lap készítés</w:t>
            </w:r>
            <w:r w:rsidR="00D2496B">
              <w:rPr>
                <w:color w:val="061F57" w:themeColor="text2" w:themeShade="BF"/>
                <w:lang w:val="hu-HU"/>
              </w:rPr>
              <w:t xml:space="preserve">, </w:t>
            </w:r>
            <w:proofErr w:type="spellStart"/>
            <w:r w:rsidR="00D2496B">
              <w:rPr>
                <w:color w:val="061F57" w:themeColor="text2" w:themeShade="BF"/>
                <w:lang w:val="hu-HU"/>
              </w:rPr>
              <w:t>Soundwave</w:t>
            </w:r>
            <w:proofErr w:type="spellEnd"/>
          </w:p>
          <w:p w:rsidR="00D077E9" w:rsidRPr="003E05D5" w:rsidRDefault="00D077E9" w:rsidP="00EA0DCD">
            <w:pPr>
              <w:rPr>
                <w:noProof/>
                <w:color w:val="061F57" w:themeColor="text2" w:themeShade="BF"/>
                <w:lang w:val="hu-HU"/>
              </w:rPr>
            </w:pPr>
          </w:p>
        </w:tc>
      </w:tr>
      <w:tr w:rsidR="003E05D5" w:rsidRPr="003E05D5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1740E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Készítők(név, osztály):</w:t>
            </w:r>
          </w:p>
          <w:p w:rsidR="0073251A" w:rsidRDefault="0041740E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Buzás Bence, Pongó Ádám</w:t>
            </w:r>
            <w:r w:rsidR="00A93DD9"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D077E9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Dátum:</w:t>
            </w:r>
            <w:r w:rsidR="0041740E">
              <w:rPr>
                <w:color w:val="061F57" w:themeColor="text2" w:themeShade="BF"/>
                <w:lang w:val="hu-HU"/>
              </w:rPr>
              <w:t xml:space="preserve"> 2025. 02. 27.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  <w:r w:rsidRPr="003E05D5">
              <w:rPr>
                <w:noProof/>
                <w:color w:val="061F57" w:themeColor="text2" w:themeShade="BF"/>
                <w:sz w:val="10"/>
                <w:szCs w:val="10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6B86FE2E" wp14:editId="34D20A2C">
                      <wp:extent cx="1493949" cy="0"/>
                      <wp:effectExtent l="0" t="19050" r="30480" b="19050"/>
                      <wp:docPr id="6" name="Egyenes összekötő 6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A7BE1F" id="Egyenes összekötő 6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C77E8D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color w:val="061F57" w:themeColor="text2" w:themeShade="BF"/>
                <w:lang w:val="hu-HU"/>
              </w:rPr>
              <w:t>Szent József Katolikus Elektronikai Technikum,</w:t>
            </w:r>
            <w:r w:rsidRPr="003E05D5">
              <w:rPr>
                <w:color w:val="061F57" w:themeColor="text2" w:themeShade="BF"/>
                <w:lang w:val="hu-HU"/>
              </w:rPr>
              <w:br/>
              <w:t>Gimnázium és Kollégium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</w:tc>
      </w:tr>
    </w:tbl>
    <w:p w:rsidR="00D077E9" w:rsidRPr="003E05D5" w:rsidRDefault="00C77E8D">
      <w:pPr>
        <w:spacing w:after="200"/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62336" behindDoc="0" locked="0" layoutInCell="1" allowOverlap="1" wp14:anchorId="78DCFD57" wp14:editId="50EFFE1F">
            <wp:simplePos x="0" y="0"/>
            <wp:positionH relativeFrom="column">
              <wp:posOffset>4209055</wp:posOffset>
            </wp:positionH>
            <wp:positionV relativeFrom="paragraph">
              <wp:posOffset>7126757</wp:posOffset>
            </wp:positionV>
            <wp:extent cx="1241425" cy="1241425"/>
            <wp:effectExtent l="0" t="0" r="0" b="0"/>
            <wp:wrapNone/>
            <wp:docPr id="4" name="Kép 4" descr="https://jaszbereny.sztj-tech.hu/images/logo/sztjoz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zbereny.sztj-tech.hu/images/logo/sztjozse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4CD7F" wp14:editId="477C39A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Téglalap 2" descr="színes téglal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F8F2" id="Téglalap 2" o:spid="_x0000_s1026" alt="színes téglalap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tJzQ6UCAACj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3E05D5">
        <w:rPr>
          <w:color w:val="061F57" w:themeColor="text2" w:themeShade="BF"/>
          <w:lang w:val="hu-HU" w:bidi="hu"/>
        </w:rPr>
        <w:br w:type="page"/>
      </w:r>
    </w:p>
    <w:tbl>
      <w:tblPr>
        <w:tblStyle w:val="Rcsostblzat"/>
        <w:tblpPr w:leftFromText="141" w:rightFromText="141" w:vertAnchor="text" w:tblpY="62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6E1585" w:rsidTr="006E1585">
        <w:tc>
          <w:tcPr>
            <w:tcW w:w="10004" w:type="dxa"/>
          </w:tcPr>
          <w:p w:rsidR="006E1585" w:rsidRDefault="00512CE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lastRenderedPageBreak/>
              <w:t>Soundwave</w:t>
            </w:r>
            <w:proofErr w:type="spellEnd"/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D077E9" w:rsidRDefault="003E05D5" w:rsidP="00D077E9">
      <w:pPr>
        <w:pStyle w:val="Cmsor1"/>
        <w:rPr>
          <w:sz w:val="48"/>
        </w:rPr>
      </w:pPr>
      <w:r w:rsidRPr="005C5E82">
        <w:rPr>
          <w:sz w:val="48"/>
          <w:lang w:val="hu-HU" w:bidi="hu"/>
        </w:rPr>
        <w:t xml:space="preserve">Projekt </w:t>
      </w:r>
      <w:r w:rsidR="0050244A">
        <w:rPr>
          <w:sz w:val="48"/>
          <w:lang w:val="hu-HU" w:bidi="hu"/>
        </w:rPr>
        <w:t>címe, neve</w:t>
      </w:r>
      <w:r w:rsidRPr="005C5E82">
        <w:rPr>
          <w:sz w:val="48"/>
          <w:lang w:val="hu-HU" w:bidi="hu"/>
        </w:rPr>
        <w:t>:</w:t>
      </w:r>
      <w:r w:rsidR="00C77E8D" w:rsidRPr="005C5E82">
        <w:rPr>
          <w:sz w:val="48"/>
        </w:rPr>
        <w:t xml:space="preserve"> </w:t>
      </w: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 feladat leírása (mi volt a kiadott feladat):</w:t>
      </w:r>
    </w:p>
    <w:tbl>
      <w:tblPr>
        <w:tblStyle w:val="Rcsostblzat"/>
        <w:tblpPr w:leftFromText="141" w:rightFromText="141" w:vertAnchor="text" w:horzAnchor="margin" w:tblpY="84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50244A" w:rsidTr="0050244A">
        <w:tc>
          <w:tcPr>
            <w:tcW w:w="10004" w:type="dxa"/>
          </w:tcPr>
          <w:p w:rsidR="00611C3C" w:rsidRDefault="00611C3C" w:rsidP="00611C3C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 w:rsidRPr="00611C3C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Tervez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ni egy</w:t>
            </w:r>
            <w:r w:rsidRPr="00611C3C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szabadon választott témában weboldalt,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feltételek alapján például: Legyen dinamikus, reszponzív, nyilvános valamint tartalmazzon bootstrappet, CSS-t és Javascriptet a HTML mellett </w:t>
            </w: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ideje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(dátum(tól-ig), hány óra): </w:t>
      </w:r>
    </w:p>
    <w:tbl>
      <w:tblPr>
        <w:tblStyle w:val="Rcsostblzat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24" w:type="dxa"/>
          </w:tcPr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Projektben résztvevők:</w:t>
      </w:r>
    </w:p>
    <w:tbl>
      <w:tblPr>
        <w:tblStyle w:val="Rcsostblzat"/>
        <w:tblpPr w:leftFromText="141" w:rightFromText="141" w:vertAnchor="text" w:horzAnchor="margin" w:tblpY="183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41740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Buzás Bence, Pongó Ádám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C87AEA" w:rsidRDefault="00C87AEA" w:rsidP="00C87AEA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Felhasznált eszközök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(hardver, szoftverek, internet címek): </w:t>
      </w:r>
    </w:p>
    <w:tbl>
      <w:tblPr>
        <w:tblStyle w:val="Rcsostblzat"/>
        <w:tblpPr w:leftFromText="141" w:rightFromText="141" w:vertAnchor="text" w:horzAnchor="margin" w:tblpY="4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DF285E" w:rsidRDefault="00DF285E" w:rsidP="00DF285E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- Windows 10</w:t>
            </w:r>
          </w:p>
          <w:p w:rsidR="00DF285E" w:rsidRDefault="00DF285E" w:rsidP="00DF285E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- Visual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Studio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Code</w:t>
            </w:r>
            <w:proofErr w:type="spellEnd"/>
          </w:p>
          <w:p w:rsidR="00C87AEA" w:rsidRDefault="00DF285E" w:rsidP="00DF285E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Github</w:t>
            </w:r>
            <w:proofErr w:type="spellEnd"/>
          </w:p>
          <w:p w:rsidR="00C87AEA" w:rsidRDefault="00DF285E" w:rsidP="00DF285E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Moodle</w:t>
            </w:r>
            <w:proofErr w:type="spellEnd"/>
          </w:p>
          <w:p w:rsidR="00DF285E" w:rsidRDefault="00DF285E" w:rsidP="00DF285E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ChatGPT</w:t>
            </w:r>
            <w:proofErr w:type="spellEnd"/>
          </w:p>
          <w:p w:rsidR="00DF285E" w:rsidRDefault="00DF285E" w:rsidP="00DF285E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Youtube</w:t>
            </w:r>
            <w:proofErr w:type="spellEnd"/>
          </w:p>
        </w:tc>
      </w:tr>
    </w:tbl>
    <w:p w:rsidR="00611C3C" w:rsidRPr="003E05D5" w:rsidRDefault="00611C3C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Az elkészített fájlok(fájl, fájlok neve</w:t>
      </w:r>
      <w:r w:rsidR="0093285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 programkód</w:t>
      </w:r>
      <w:r w:rsidR="00F05D51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 dokumentum végére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): 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485402" w:rsidRDefault="00485402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GitHub-</w:t>
      </w:r>
      <w:proofErr w:type="spellStart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on</w:t>
      </w:r>
      <w:proofErr w:type="spellEnd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való tárolás, és megosztás (képernyőképek)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485402" w:rsidTr="00735C64">
        <w:tc>
          <w:tcPr>
            <w:tcW w:w="10004" w:type="dxa"/>
          </w:tcPr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DF285E" w:rsidRDefault="00DF285E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DF285E" w:rsidRPr="0096310B" w:rsidRDefault="00DF285E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Mintakép</w:t>
      </w:r>
      <w:r w:rsid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ek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az elkészült munkáról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(teszt képernyőképek a futási eredményről)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:</w:t>
      </w:r>
    </w:p>
    <w:tbl>
      <w:tblPr>
        <w:tblStyle w:val="Rcsostblzat"/>
        <w:tblpPr w:leftFromText="141" w:rightFromText="141" w:vertAnchor="text" w:horzAnchor="margin" w:tblpY="202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Megvalósítás menete:(ötletek, kinek mi volt a feladata, ki, mit csinált a projektben, milyen problémákba ütköztetek, stb...) </w:t>
      </w:r>
    </w:p>
    <w:tbl>
      <w:tblPr>
        <w:tblStyle w:val="Rcsostblzat"/>
        <w:tblpPr w:leftFromText="141" w:rightFromText="141" w:vertAnchor="text" w:horzAnchor="margin" w:tblpY="9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DF285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A projekt kezdeti fázisában az ötletelés volt aminek a végén közös megállapodás szerint azt találtuk hogy egy zene könyvtár weboldalt csinálunk, ahol le is lehet játszani a zenéket, mintának használtuk a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spotify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és a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soundcloud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oldalakat. Pongó Ádám felelt az oldal elméleti részéért a projekt elején, ahol még csak kitaláltuk hogy nézzen ki és milyen funkciók legyenek benne. Búzás Bence ezután megcsinálta az oldal gerincét és az alapokat majd Pongó Ádám ki gyűjtötte a fontos adatokat, fájlokat mint például zenék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fájlai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és felelt a kinézeti elemek össze gy</w:t>
            </w:r>
            <w:r w:rsidR="00384C9F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ű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jtéséért és megvalósításáért </w:t>
            </w:r>
            <w:bookmarkStart w:id="0" w:name="_GoBack"/>
            <w:bookmarkEnd w:id="0"/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Önértékelés: (hogy sikerült megvalósítani a tervet, mit sikerült, mit nem megvalósítani, mit csinálnátok másképp) </w:t>
      </w:r>
    </w:p>
    <w:tbl>
      <w:tblPr>
        <w:tblStyle w:val="Rcsostblzat"/>
        <w:tblpPr w:leftFromText="141" w:rightFromText="141" w:vertAnchor="text" w:horzAnchor="margin" w:tblpY="13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Továbbfejlesztési lehetőségek: </w:t>
      </w:r>
    </w:p>
    <w:tbl>
      <w:tblPr>
        <w:tblStyle w:val="Rcsostblzat"/>
        <w:tblpPr w:leftFromText="141" w:rightFromText="141" w:vertAnchor="text" w:horzAnchor="margin" w:tblpY="11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Véleményed a projekt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ről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magáról a 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feladatról és a megvalósításáról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Milyennek találtad a </w:t>
      </w:r>
      <w:r w:rsidR="0050244A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kiadott 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projekt feladatot, milyen volt a munkavégzés, hogy érezted magad közben, </w:t>
      </w:r>
      <w:proofErr w:type="spellStart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stb</w:t>
      </w:r>
      <w:proofErr w:type="spellEnd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…</w:t>
      </w:r>
      <w:r w:rsidR="00485402" w:rsidRPr="00485402">
        <w:rPr>
          <w:rFonts w:ascii="Arial" w:hAnsi="Arial" w:cs="Arial"/>
          <w:b/>
          <w:bCs/>
          <w:color w:val="FF0000"/>
          <w:sz w:val="23"/>
          <w:szCs w:val="23"/>
        </w:rPr>
        <w:t>?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</w:p>
    <w:tbl>
      <w:tblPr>
        <w:tblStyle w:val="Rcsostblzat"/>
        <w:tblpPr w:leftFromText="141" w:rightFromText="141" w:vertAnchor="text" w:horzAnchor="margin" w:tblpY="147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br w:type="page"/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A program kódja:</w:t>
      </w:r>
    </w:p>
    <w:p w:rsidR="00082608" w:rsidRDefault="0008260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sectPr w:rsidR="0008260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2E4" w:rsidRDefault="00F122E4">
      <w:r>
        <w:separator/>
      </w:r>
    </w:p>
    <w:p w:rsidR="00F122E4" w:rsidRDefault="00F122E4"/>
  </w:endnote>
  <w:endnote w:type="continuationSeparator" w:id="0">
    <w:p w:rsidR="00F122E4" w:rsidRDefault="00F122E4">
      <w:r>
        <w:continuationSeparator/>
      </w:r>
    </w:p>
    <w:p w:rsidR="00F122E4" w:rsidRDefault="00F122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B372EF" w:rsidRDefault="00DF027C" w:rsidP="00B55A8D">
        <w:pPr>
          <w:pStyle w:val="llb"/>
          <w:pBdr>
            <w:top w:val="single" w:sz="36" w:space="1" w:color="34ABA2" w:themeColor="accent6"/>
          </w:pBdr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706FC8">
          <w:rPr>
            <w:noProof/>
            <w:lang w:val="hu-HU" w:bidi="hu"/>
          </w:rPr>
          <w:t>2</w:t>
        </w:r>
        <w:r w:rsidRPr="00B372EF">
          <w:rPr>
            <w:noProof/>
            <w:lang w:val="hu-HU" w:bidi="hu"/>
          </w:rPr>
          <w:fldChar w:fldCharType="end"/>
        </w:r>
      </w:p>
    </w:sdtContent>
  </w:sdt>
  <w:p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2E4" w:rsidRDefault="00F122E4">
      <w:r>
        <w:separator/>
      </w:r>
    </w:p>
    <w:p w:rsidR="00F122E4" w:rsidRDefault="00F122E4"/>
  </w:footnote>
  <w:footnote w:type="continuationSeparator" w:id="0">
    <w:p w:rsidR="00F122E4" w:rsidRDefault="00F122E4">
      <w:r>
        <w:continuationSeparator/>
      </w:r>
    </w:p>
    <w:p w:rsidR="00F122E4" w:rsidRDefault="00F122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B372EF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B372EF" w:rsidRDefault="00D077E9">
          <w:pPr>
            <w:pStyle w:val="lfej"/>
            <w:rPr>
              <w:lang w:val="hu-HU"/>
            </w:rPr>
          </w:pPr>
        </w:p>
      </w:tc>
    </w:tr>
  </w:tbl>
  <w:p w:rsidR="00D077E9" w:rsidRPr="00B372EF" w:rsidRDefault="00D077E9" w:rsidP="00D077E9">
    <w:pPr>
      <w:pStyle w:val="lfej"/>
      <w:rPr>
        <w:lang w:val="hu-H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3F92"/>
    <w:multiLevelType w:val="hybridMultilevel"/>
    <w:tmpl w:val="8E52850C"/>
    <w:lvl w:ilvl="0" w:tplc="C5F4B8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A6F42"/>
    <w:multiLevelType w:val="hybridMultilevel"/>
    <w:tmpl w:val="878C99EC"/>
    <w:lvl w:ilvl="0" w:tplc="7A78D9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3B60"/>
    <w:multiLevelType w:val="hybridMultilevel"/>
    <w:tmpl w:val="E280DCFC"/>
    <w:lvl w:ilvl="0" w:tplc="9F006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121D3"/>
    <w:multiLevelType w:val="hybridMultilevel"/>
    <w:tmpl w:val="9DC64D9C"/>
    <w:lvl w:ilvl="0" w:tplc="0290941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D2D58E8"/>
    <w:multiLevelType w:val="hybridMultilevel"/>
    <w:tmpl w:val="43CA0A66"/>
    <w:lvl w:ilvl="0" w:tplc="832800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77254"/>
    <w:multiLevelType w:val="hybridMultilevel"/>
    <w:tmpl w:val="96DE31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8D"/>
    <w:rsid w:val="000228A5"/>
    <w:rsid w:val="0002482E"/>
    <w:rsid w:val="00050324"/>
    <w:rsid w:val="00082608"/>
    <w:rsid w:val="000A0150"/>
    <w:rsid w:val="000D14AB"/>
    <w:rsid w:val="000E63C9"/>
    <w:rsid w:val="000F4DDF"/>
    <w:rsid w:val="00130E9D"/>
    <w:rsid w:val="00150A6D"/>
    <w:rsid w:val="00185B35"/>
    <w:rsid w:val="001E4055"/>
    <w:rsid w:val="001F2BC8"/>
    <w:rsid w:val="001F5F6B"/>
    <w:rsid w:val="00206B4F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C9F"/>
    <w:rsid w:val="00384EA3"/>
    <w:rsid w:val="003A39A1"/>
    <w:rsid w:val="003C2191"/>
    <w:rsid w:val="003D3863"/>
    <w:rsid w:val="003E05D5"/>
    <w:rsid w:val="004110DE"/>
    <w:rsid w:val="0041740E"/>
    <w:rsid w:val="0044085A"/>
    <w:rsid w:val="004610D6"/>
    <w:rsid w:val="00485402"/>
    <w:rsid w:val="004B21A5"/>
    <w:rsid w:val="0050244A"/>
    <w:rsid w:val="005037F0"/>
    <w:rsid w:val="00504E93"/>
    <w:rsid w:val="00512CE5"/>
    <w:rsid w:val="00516A86"/>
    <w:rsid w:val="005275F6"/>
    <w:rsid w:val="00572102"/>
    <w:rsid w:val="005C5E82"/>
    <w:rsid w:val="005D70AD"/>
    <w:rsid w:val="005F1BB0"/>
    <w:rsid w:val="00611C3C"/>
    <w:rsid w:val="00656C4D"/>
    <w:rsid w:val="006E1585"/>
    <w:rsid w:val="006E5716"/>
    <w:rsid w:val="00706FC8"/>
    <w:rsid w:val="007302B3"/>
    <w:rsid w:val="00730733"/>
    <w:rsid w:val="00730E3A"/>
    <w:rsid w:val="0073251A"/>
    <w:rsid w:val="00736A22"/>
    <w:rsid w:val="00736AAF"/>
    <w:rsid w:val="00765B2A"/>
    <w:rsid w:val="00783A34"/>
    <w:rsid w:val="007C6B52"/>
    <w:rsid w:val="007D16C5"/>
    <w:rsid w:val="00801EA9"/>
    <w:rsid w:val="00862FE4"/>
    <w:rsid w:val="0086389A"/>
    <w:rsid w:val="0087605E"/>
    <w:rsid w:val="008B1FEE"/>
    <w:rsid w:val="00903C32"/>
    <w:rsid w:val="009051DF"/>
    <w:rsid w:val="00916B16"/>
    <w:rsid w:val="009173B9"/>
    <w:rsid w:val="00932858"/>
    <w:rsid w:val="0093335D"/>
    <w:rsid w:val="0093613E"/>
    <w:rsid w:val="00943026"/>
    <w:rsid w:val="009627A4"/>
    <w:rsid w:val="0096310B"/>
    <w:rsid w:val="00966B81"/>
    <w:rsid w:val="009C7720"/>
    <w:rsid w:val="009D0F08"/>
    <w:rsid w:val="00A23AFA"/>
    <w:rsid w:val="00A31B3E"/>
    <w:rsid w:val="00A320EA"/>
    <w:rsid w:val="00A532F3"/>
    <w:rsid w:val="00A8489E"/>
    <w:rsid w:val="00A93DD9"/>
    <w:rsid w:val="00AB02A7"/>
    <w:rsid w:val="00AC29F3"/>
    <w:rsid w:val="00AF651A"/>
    <w:rsid w:val="00B231E5"/>
    <w:rsid w:val="00B372EF"/>
    <w:rsid w:val="00B40DB7"/>
    <w:rsid w:val="00B55A8D"/>
    <w:rsid w:val="00BB33A5"/>
    <w:rsid w:val="00BE064A"/>
    <w:rsid w:val="00C02B87"/>
    <w:rsid w:val="00C21DFA"/>
    <w:rsid w:val="00C4086D"/>
    <w:rsid w:val="00C5079B"/>
    <w:rsid w:val="00C77E8D"/>
    <w:rsid w:val="00C87AEA"/>
    <w:rsid w:val="00CA1896"/>
    <w:rsid w:val="00CB5B28"/>
    <w:rsid w:val="00CF5371"/>
    <w:rsid w:val="00D0323A"/>
    <w:rsid w:val="00D0559F"/>
    <w:rsid w:val="00D077E9"/>
    <w:rsid w:val="00D2496B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285E"/>
    <w:rsid w:val="00E00A32"/>
    <w:rsid w:val="00E22ACD"/>
    <w:rsid w:val="00E446B6"/>
    <w:rsid w:val="00E53255"/>
    <w:rsid w:val="00E620B0"/>
    <w:rsid w:val="00E81B40"/>
    <w:rsid w:val="00EA0DCD"/>
    <w:rsid w:val="00EF555B"/>
    <w:rsid w:val="00F027BB"/>
    <w:rsid w:val="00F04678"/>
    <w:rsid w:val="00F05D51"/>
    <w:rsid w:val="00F11DCF"/>
    <w:rsid w:val="00F122E4"/>
    <w:rsid w:val="00F162EA"/>
    <w:rsid w:val="00F52D27"/>
    <w:rsid w:val="00F83527"/>
    <w:rsid w:val="00FB563E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214E2"/>
  <w15:docId w15:val="{B0A1DBA7-EF7F-46E5-83B7-D1C70F4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3E05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szkw10cli\AppData\Roaming\Microsoft\Templates\Jelent&#233;s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Jelentés </Template>
  <TotalTime>0</TotalTime>
  <Pages>5</Pages>
  <Words>260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ljeszkw10cli122</dc:creator>
  <cp:keywords/>
  <cp:lastModifiedBy>sztjw10cla5cli6</cp:lastModifiedBy>
  <cp:revision>2</cp:revision>
  <cp:lastPrinted>2024-04-04T07:49:00Z</cp:lastPrinted>
  <dcterms:created xsi:type="dcterms:W3CDTF">2025-03-13T12:23:00Z</dcterms:created>
  <dcterms:modified xsi:type="dcterms:W3CDTF">2025-03-13T12:23:00Z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